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369" w:tblpY="541"/>
        <w:tblW w:w="5000" w:type="pct"/>
        <w:tblLayout w:type="fixed"/>
        <w:tblLook w:val="0000" w:firstRow="0" w:lastRow="0" w:firstColumn="0" w:lastColumn="0" w:noHBand="0" w:noVBand="0"/>
      </w:tblPr>
      <w:tblGrid>
        <w:gridCol w:w="1592"/>
        <w:gridCol w:w="2830"/>
        <w:gridCol w:w="47"/>
        <w:gridCol w:w="3949"/>
        <w:gridCol w:w="2598"/>
      </w:tblGrid>
      <w:tr w:rsidR="00971E9D" w:rsidRPr="0021599F" w14:paraId="2905A9EE" w14:textId="77777777" w:rsidTr="00CC76EE">
        <w:trPr>
          <w:trHeight w:hRule="exact" w:val="288"/>
          <w:tblHeader/>
        </w:trPr>
        <w:tc>
          <w:tcPr>
            <w:tcW w:w="9576" w:type="dxa"/>
            <w:gridSpan w:val="5"/>
            <w:vAlign w:val="bottom"/>
          </w:tcPr>
          <w:p w14:paraId="44DD0047" w14:textId="5C472F5A" w:rsidR="00971E9D" w:rsidRDefault="00E02805" w:rsidP="00CC76EE">
            <w:pPr>
              <w:pStyle w:val="ContactInfo"/>
              <w:rPr>
                <w:lang w:val="es-AR"/>
              </w:rPr>
            </w:pPr>
            <w:r w:rsidRPr="00E02805">
              <w:rPr>
                <w:lang w:val="es-AR"/>
              </w:rPr>
              <w:t>Vuelta de Obligado 2358 3ero A – 15</w:t>
            </w:r>
            <w:r w:rsidR="003E7E74">
              <w:rPr>
                <w:lang w:val="es-AR"/>
              </w:rPr>
              <w:t>-</w:t>
            </w:r>
            <w:r w:rsidRPr="00E02805">
              <w:rPr>
                <w:lang w:val="es-AR"/>
              </w:rPr>
              <w:t xml:space="preserve">30519337- </w:t>
            </w:r>
            <w:r w:rsidR="00CD0DB1">
              <w:rPr>
                <w:lang w:val="es-AR"/>
              </w:rPr>
              <w:fldChar w:fldCharType="begin"/>
            </w:r>
            <w:r w:rsidR="00CD0DB1">
              <w:rPr>
                <w:lang w:val="es-AR"/>
              </w:rPr>
              <w:instrText xml:space="preserve"> HYPERLINK "mailto:mijalharari@hotmail.com" </w:instrText>
            </w:r>
            <w:r w:rsidR="00CD0DB1">
              <w:rPr>
                <w:lang w:val="es-AR"/>
              </w:rPr>
              <w:fldChar w:fldCharType="separate"/>
            </w:r>
            <w:r w:rsidR="00CD0DB1" w:rsidRPr="009D64ED">
              <w:rPr>
                <w:rStyle w:val="Hyperlink"/>
                <w:lang w:val="es-AR"/>
              </w:rPr>
              <w:t>mijalharari@hotmail.com</w:t>
            </w:r>
            <w:r w:rsidR="00CD0DB1">
              <w:rPr>
                <w:lang w:val="es-AR"/>
              </w:rPr>
              <w:fldChar w:fldCharType="end"/>
            </w:r>
          </w:p>
          <w:p w14:paraId="6EBFE1EE" w14:textId="77777777" w:rsidR="00CD0DB1" w:rsidRDefault="00CD0DB1" w:rsidP="00CD0DB1"/>
          <w:p w14:paraId="630DCDCE" w14:textId="524B6364" w:rsidR="00CD0DB1" w:rsidRPr="00CD0DB1" w:rsidRDefault="00CD0DB1" w:rsidP="00CD0DB1">
            <w:proofErr w:type="spellStart"/>
            <w:r>
              <w:t>mijalMij</w:t>
            </w:r>
            <w:proofErr w:type="spellEnd"/>
          </w:p>
          <w:p w14:paraId="6D6078C2" w14:textId="77777777" w:rsidR="00E02805" w:rsidRPr="00E02805" w:rsidRDefault="00E02805" w:rsidP="00CC76EE">
            <w:r w:rsidRPr="00E02805">
              <w:rPr>
                <w:lang w:val="es-AR"/>
              </w:rPr>
              <w:t xml:space="preserve"> </w:t>
            </w:r>
            <w:proofErr w:type="spellStart"/>
            <w:r>
              <w:t>kadjks</w:t>
            </w:r>
            <w:proofErr w:type="spellEnd"/>
          </w:p>
        </w:tc>
      </w:tr>
      <w:tr w:rsidR="00971E9D" w:rsidRPr="00DC1DF3" w14:paraId="23648F44" w14:textId="77777777" w:rsidTr="00CC76EE">
        <w:trPr>
          <w:trHeight w:hRule="exact" w:val="720"/>
          <w:tblHeader/>
        </w:trPr>
        <w:tc>
          <w:tcPr>
            <w:tcW w:w="9576" w:type="dxa"/>
            <w:gridSpan w:val="5"/>
            <w:tcBorders>
              <w:bottom w:val="single" w:sz="4" w:space="0" w:color="auto"/>
            </w:tcBorders>
            <w:vAlign w:val="bottom"/>
          </w:tcPr>
          <w:p w14:paraId="5954E840" w14:textId="77777777" w:rsidR="00971E9D" w:rsidRPr="00A17B53" w:rsidRDefault="00C24B46" w:rsidP="00CC76EE">
            <w:pPr>
              <w:pStyle w:val="YourName"/>
              <w:rPr>
                <w:sz w:val="36"/>
              </w:rPr>
            </w:pPr>
            <w:proofErr w:type="spellStart"/>
            <w:r w:rsidRPr="00A17B53">
              <w:rPr>
                <w:sz w:val="36"/>
              </w:rPr>
              <w:t>Mijal</w:t>
            </w:r>
            <w:proofErr w:type="spellEnd"/>
            <w:r w:rsidRPr="00A17B53">
              <w:rPr>
                <w:sz w:val="36"/>
              </w:rPr>
              <w:t xml:space="preserve"> Michelle </w:t>
            </w:r>
            <w:proofErr w:type="spellStart"/>
            <w:r w:rsidRPr="00A17B53">
              <w:rPr>
                <w:sz w:val="36"/>
              </w:rPr>
              <w:t>Harari</w:t>
            </w:r>
            <w:proofErr w:type="spellEnd"/>
          </w:p>
          <w:p w14:paraId="295EC275" w14:textId="77777777" w:rsidR="00CC76EE" w:rsidRDefault="00CC76EE" w:rsidP="00CC76EE">
            <w:pPr>
              <w:pStyle w:val="YourName"/>
            </w:pPr>
          </w:p>
          <w:p w14:paraId="3356C8DD" w14:textId="77777777" w:rsidR="00CC76EE" w:rsidRPr="003126B2" w:rsidRDefault="00CC76EE" w:rsidP="00CC76EE">
            <w:pPr>
              <w:pStyle w:val="YourName"/>
            </w:pPr>
          </w:p>
        </w:tc>
      </w:tr>
      <w:tr w:rsidR="00971E9D" w14:paraId="388ADE9A" w14:textId="77777777" w:rsidTr="00CC76EE">
        <w:tc>
          <w:tcPr>
            <w:tcW w:w="1384" w:type="dxa"/>
            <w:tcBorders>
              <w:top w:val="single" w:sz="4" w:space="0" w:color="auto"/>
            </w:tcBorders>
            <w:vAlign w:val="bottom"/>
          </w:tcPr>
          <w:p w14:paraId="63D8FA65" w14:textId="77777777" w:rsidR="00971E9D" w:rsidRPr="001F24DC" w:rsidRDefault="00A13FBD" w:rsidP="00CC76EE">
            <w:pPr>
              <w:pStyle w:val="Heading1"/>
              <w:jc w:val="left"/>
            </w:pPr>
            <w:r>
              <w:t xml:space="preserve">     </w:t>
            </w:r>
          </w:p>
        </w:tc>
        <w:tc>
          <w:tcPr>
            <w:tcW w:w="8192" w:type="dxa"/>
            <w:gridSpan w:val="4"/>
            <w:tcBorders>
              <w:top w:val="single" w:sz="4" w:space="0" w:color="auto"/>
            </w:tcBorders>
            <w:vAlign w:val="bottom"/>
          </w:tcPr>
          <w:p w14:paraId="160AD49A" w14:textId="1E439A3D" w:rsidR="009B535D" w:rsidRPr="0070617C" w:rsidRDefault="00810637" w:rsidP="00A17B53">
            <w:r>
              <w:t xml:space="preserve">I am currently studying at </w:t>
            </w:r>
            <w:proofErr w:type="spellStart"/>
            <w:r>
              <w:t>Joaquín</w:t>
            </w:r>
            <w:proofErr w:type="spellEnd"/>
            <w:r>
              <w:t xml:space="preserve"> V. González Teacher</w:t>
            </w:r>
            <w:r w:rsidR="00274216">
              <w:t>’s</w:t>
            </w:r>
            <w:r>
              <w:t xml:space="preserve"> Training Col</w:t>
            </w:r>
            <w:r w:rsidR="00CC76EE">
              <w:t>lege. I have</w:t>
            </w:r>
            <w:r w:rsidR="00AB593B">
              <w:t xml:space="preserve"> almost</w:t>
            </w:r>
            <w:r w:rsidR="00CC76EE">
              <w:t xml:space="preserve"> </w:t>
            </w:r>
            <w:proofErr w:type="gramStart"/>
            <w:r w:rsidR="00CC76EE">
              <w:t>completed  the</w:t>
            </w:r>
            <w:proofErr w:type="gramEnd"/>
            <w:r w:rsidR="00CC76EE">
              <w:t xml:space="preserve"> course of studies</w:t>
            </w:r>
            <w:r w:rsidR="00AB593B">
              <w:t>. I am currently doing my last 3 subjects</w:t>
            </w:r>
            <w:r w:rsidR="00A17B53">
              <w:t xml:space="preserve">: Literature III, Philosophy, and the language pre-requisites in French. </w:t>
            </w:r>
            <w:r w:rsidR="00CC76EE">
              <w:t xml:space="preserve"> I </w:t>
            </w:r>
            <w:r w:rsidR="00E76648">
              <w:t xml:space="preserve">am </w:t>
            </w:r>
            <w:r w:rsidR="000A5E4B">
              <w:t>enthusiastic, resourceful and hard working.</w:t>
            </w:r>
            <w:r w:rsidR="00CC76EE">
              <w:t xml:space="preserve"> </w:t>
            </w:r>
            <w:r w:rsidR="00173447">
              <w:t xml:space="preserve">I </w:t>
            </w:r>
            <w:r w:rsidR="00616F42">
              <w:t>believe in life-long learning</w:t>
            </w:r>
            <w:r w:rsidR="00CC76EE">
              <w:t xml:space="preserve"> and that is why I </w:t>
            </w:r>
            <w:r w:rsidR="00F443DF">
              <w:t xml:space="preserve">aim to work and learn in </w:t>
            </w:r>
            <w:r w:rsidR="00274216">
              <w:t>environments</w:t>
            </w:r>
            <w:r w:rsidR="00F443DF">
              <w:t xml:space="preserve"> that will enhance my own </w:t>
            </w:r>
            <w:r w:rsidR="00C9328A">
              <w:t xml:space="preserve">and others’ </w:t>
            </w:r>
            <w:r w:rsidR="00F443DF">
              <w:t>learning and teaching experience.</w:t>
            </w:r>
            <w:r w:rsidR="00C9328A">
              <w:t xml:space="preserve"> </w:t>
            </w:r>
            <w:r w:rsidR="00CC76EE">
              <w:t xml:space="preserve">In addition, I continue studying while I work because I believe in the importance of blending experience with knowledge. </w:t>
            </w:r>
            <w:r w:rsidR="007C4DB0">
              <w:t xml:space="preserve">I want to create a </w:t>
            </w:r>
            <w:r w:rsidR="00A17B53">
              <w:t>learning environment</w:t>
            </w:r>
            <w:r w:rsidR="007C4DB0">
              <w:t xml:space="preserve"> in which students feel at ease to learn</w:t>
            </w:r>
            <w:r w:rsidR="0068446B">
              <w:t xml:space="preserve"> English</w:t>
            </w:r>
            <w:r w:rsidR="007C4DB0">
              <w:t xml:space="preserve"> a</w:t>
            </w:r>
            <w:r w:rsidR="00CC76EE">
              <w:t xml:space="preserve">nd to develop their </w:t>
            </w:r>
            <w:r w:rsidR="0068446B">
              <w:t>own selves. I</w:t>
            </w:r>
            <w:r w:rsidR="00CC76EE">
              <w:t xml:space="preserve"> know that students</w:t>
            </w:r>
            <w:r w:rsidR="004A5848">
              <w:t xml:space="preserve"> have different needs and teachers ha</w:t>
            </w:r>
            <w:r w:rsidR="00C13E43">
              <w:t>ve to be on the lookout to understa</w:t>
            </w:r>
            <w:r w:rsidR="00D55956">
              <w:t xml:space="preserve">nd them and be of help </w:t>
            </w:r>
            <w:r w:rsidR="00E80119">
              <w:t xml:space="preserve">to enable them to </w:t>
            </w:r>
            <w:r w:rsidR="00554BBD">
              <w:t>reach higher.</w:t>
            </w:r>
            <w:r w:rsidR="00583C47">
              <w:t xml:space="preserve"> </w:t>
            </w:r>
          </w:p>
        </w:tc>
      </w:tr>
      <w:tr w:rsidR="00B7604F" w14:paraId="38E8800A" w14:textId="77777777" w:rsidTr="00CC76EE">
        <w:trPr>
          <w:trHeight w:val="463"/>
        </w:trPr>
        <w:tc>
          <w:tcPr>
            <w:tcW w:w="1384" w:type="dxa"/>
            <w:vAlign w:val="bottom"/>
          </w:tcPr>
          <w:p w14:paraId="428A9ECD" w14:textId="77777777" w:rsidR="00B7604F" w:rsidRPr="0070617C" w:rsidRDefault="005C084A" w:rsidP="00CC76EE">
            <w:pPr>
              <w:pStyle w:val="Heading1"/>
              <w:jc w:val="center"/>
            </w:pPr>
            <w:proofErr w:type="spellStart"/>
            <w:r>
              <w:t>Experien</w:t>
            </w:r>
            <w:r w:rsidR="00B7604F" w:rsidRPr="0070617C">
              <w:t>e</w:t>
            </w:r>
            <w:proofErr w:type="spellEnd"/>
          </w:p>
        </w:tc>
        <w:tc>
          <w:tcPr>
            <w:tcW w:w="2501" w:type="dxa"/>
            <w:gridSpan w:val="2"/>
            <w:vAlign w:val="bottom"/>
          </w:tcPr>
          <w:p w14:paraId="5AFAE4AE" w14:textId="77777777" w:rsidR="00B7604F" w:rsidRPr="0070617C" w:rsidRDefault="00011BCF" w:rsidP="00CC76EE">
            <w:r>
              <w:t>Currently</w:t>
            </w:r>
          </w:p>
        </w:tc>
        <w:tc>
          <w:tcPr>
            <w:tcW w:w="3433" w:type="dxa"/>
            <w:vAlign w:val="bottom"/>
          </w:tcPr>
          <w:p w14:paraId="6623C89E" w14:textId="77777777" w:rsidR="00B7604F" w:rsidRPr="0070617C" w:rsidRDefault="00B7604F" w:rsidP="00CC76EE"/>
        </w:tc>
        <w:tc>
          <w:tcPr>
            <w:tcW w:w="2258" w:type="dxa"/>
            <w:vAlign w:val="bottom"/>
          </w:tcPr>
          <w:p w14:paraId="05D43456" w14:textId="77777777" w:rsidR="00B7604F" w:rsidRPr="0070617C" w:rsidRDefault="00F30994" w:rsidP="00CC76EE">
            <w:r>
              <w:t>Buenos Aires</w:t>
            </w:r>
          </w:p>
        </w:tc>
      </w:tr>
      <w:tr w:rsidR="00B7604F" w14:paraId="3A5D3646" w14:textId="77777777" w:rsidTr="00CC76EE">
        <w:trPr>
          <w:trHeight w:val="1149"/>
        </w:trPr>
        <w:tc>
          <w:tcPr>
            <w:tcW w:w="1384" w:type="dxa"/>
            <w:vAlign w:val="bottom"/>
          </w:tcPr>
          <w:p w14:paraId="4A84CD55" w14:textId="77777777" w:rsidR="00B7604F" w:rsidRPr="0070617C" w:rsidRDefault="00B7604F" w:rsidP="00CC76EE">
            <w:pPr>
              <w:pStyle w:val="Heading1"/>
            </w:pPr>
          </w:p>
        </w:tc>
        <w:tc>
          <w:tcPr>
            <w:tcW w:w="8192" w:type="dxa"/>
            <w:gridSpan w:val="4"/>
            <w:vAlign w:val="bottom"/>
          </w:tcPr>
          <w:p w14:paraId="63C61D94" w14:textId="77777777" w:rsidR="00B7604F" w:rsidRDefault="00F30994" w:rsidP="00CC76EE">
            <w:pPr>
              <w:pStyle w:val="Heading2"/>
            </w:pPr>
            <w:r>
              <w:t>Private tutoring</w:t>
            </w:r>
          </w:p>
          <w:p w14:paraId="42699F97" w14:textId="77777777" w:rsidR="00B7604F" w:rsidRPr="0070617C" w:rsidRDefault="00784825" w:rsidP="00CC76EE">
            <w:pPr>
              <w:pStyle w:val="BulletedList"/>
              <w:numPr>
                <w:ilvl w:val="0"/>
                <w:numId w:val="1"/>
              </w:numPr>
            </w:pPr>
            <w:r>
              <w:t>Tutoring</w:t>
            </w:r>
            <w:r w:rsidR="00F30994">
              <w:t xml:space="preserve"> adolescents</w:t>
            </w:r>
            <w:r>
              <w:t xml:space="preserve"> and children</w:t>
            </w:r>
            <w:r w:rsidR="00F30994">
              <w:t xml:space="preserve"> for school exams. </w:t>
            </w:r>
          </w:p>
          <w:p w14:paraId="691C421D" w14:textId="77777777" w:rsidR="002F3CDD" w:rsidRDefault="00784825" w:rsidP="00CC76EE">
            <w:pPr>
              <w:pStyle w:val="BulletedList"/>
              <w:numPr>
                <w:ilvl w:val="0"/>
                <w:numId w:val="1"/>
              </w:numPr>
            </w:pPr>
            <w:r>
              <w:t xml:space="preserve">Teaching adults </w:t>
            </w:r>
            <w:r w:rsidR="00230180">
              <w:t xml:space="preserve">and adolescents </w:t>
            </w:r>
            <w:r>
              <w:t>for real-world communicative situations</w:t>
            </w:r>
            <w:r w:rsidR="00230180">
              <w:t>.</w:t>
            </w:r>
          </w:p>
          <w:p w14:paraId="678BE046" w14:textId="77777777" w:rsidR="00A17B53" w:rsidRDefault="00784825" w:rsidP="00CC76EE">
            <w:pPr>
              <w:pStyle w:val="BulletedList"/>
              <w:numPr>
                <w:ilvl w:val="0"/>
                <w:numId w:val="1"/>
              </w:numPr>
            </w:pPr>
            <w:r>
              <w:t xml:space="preserve">Teaching reading comprehension for adults. </w:t>
            </w:r>
          </w:p>
          <w:p w14:paraId="2295CF2F" w14:textId="7C27CD98" w:rsidR="00CC76EE" w:rsidRPr="00CC76EE" w:rsidRDefault="00CC76EE" w:rsidP="00A17B53">
            <w:pPr>
              <w:pStyle w:val="BulletedList"/>
              <w:numPr>
                <w:ilvl w:val="0"/>
                <w:numId w:val="0"/>
              </w:numPr>
            </w:pPr>
            <w:r>
              <w:t>2015</w:t>
            </w:r>
          </w:p>
          <w:p w14:paraId="6839FC0A" w14:textId="6E686ACC" w:rsidR="00CC76EE" w:rsidRDefault="00CC76EE" w:rsidP="00CC76EE">
            <w:r>
              <w:t xml:space="preserve">Practice lessons                                                                     </w:t>
            </w:r>
            <w:r w:rsidR="00A17B53">
              <w:t xml:space="preserve">                 </w:t>
            </w:r>
            <w:r>
              <w:t>Buenos Aires</w:t>
            </w:r>
          </w:p>
          <w:p w14:paraId="1386EDCB" w14:textId="77777777" w:rsidR="00CC76EE" w:rsidRPr="00CC76EE" w:rsidRDefault="00CC76EE" w:rsidP="00CC76EE">
            <w:pPr>
              <w:pStyle w:val="ListParagraph"/>
              <w:numPr>
                <w:ilvl w:val="0"/>
                <w:numId w:val="3"/>
              </w:numPr>
            </w:pPr>
            <w:r>
              <w:t>I have taught for 2 months in a state-run school in 11</w:t>
            </w:r>
            <w:r w:rsidRPr="00CC76EE">
              <w:rPr>
                <w:vertAlign w:val="superscript"/>
              </w:rPr>
              <w:t>th</w:t>
            </w:r>
            <w:r>
              <w:t xml:space="preserve"> grade.  </w:t>
            </w:r>
          </w:p>
        </w:tc>
      </w:tr>
      <w:tr w:rsidR="006049F3" w14:paraId="304E1248" w14:textId="77777777" w:rsidTr="00CC76EE">
        <w:trPr>
          <w:trHeight w:val="502"/>
        </w:trPr>
        <w:tc>
          <w:tcPr>
            <w:tcW w:w="1384" w:type="dxa"/>
            <w:vAlign w:val="bottom"/>
          </w:tcPr>
          <w:p w14:paraId="24F7F7BE" w14:textId="77777777" w:rsidR="006049F3" w:rsidRPr="003126B2" w:rsidRDefault="006049F3" w:rsidP="00CC76EE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57E80578" w14:textId="77777777" w:rsidR="006049F3" w:rsidRPr="0070617C" w:rsidRDefault="00230180" w:rsidP="00CC76EE">
            <w:r>
              <w:t>December/2014</w:t>
            </w:r>
          </w:p>
        </w:tc>
        <w:tc>
          <w:tcPr>
            <w:tcW w:w="3474" w:type="dxa"/>
            <w:gridSpan w:val="2"/>
            <w:vAlign w:val="bottom"/>
          </w:tcPr>
          <w:p w14:paraId="7B26B770" w14:textId="77777777" w:rsidR="006049F3" w:rsidRPr="0070617C" w:rsidRDefault="00230180" w:rsidP="00CC76EE">
            <w:r>
              <w:t xml:space="preserve">Bell House School of English </w:t>
            </w:r>
          </w:p>
        </w:tc>
        <w:tc>
          <w:tcPr>
            <w:tcW w:w="2258" w:type="dxa"/>
            <w:vAlign w:val="bottom"/>
          </w:tcPr>
          <w:p w14:paraId="175844A4" w14:textId="77777777" w:rsidR="006049F3" w:rsidRPr="0070617C" w:rsidRDefault="00230180" w:rsidP="00CC76EE">
            <w:r>
              <w:t>Buenos Aires</w:t>
            </w:r>
          </w:p>
        </w:tc>
      </w:tr>
      <w:tr w:rsidR="006049F3" w14:paraId="3D5F7047" w14:textId="77777777" w:rsidTr="00CC76EE">
        <w:trPr>
          <w:trHeight w:val="1110"/>
        </w:trPr>
        <w:tc>
          <w:tcPr>
            <w:tcW w:w="1384" w:type="dxa"/>
            <w:vAlign w:val="bottom"/>
          </w:tcPr>
          <w:p w14:paraId="3E2031AB" w14:textId="77777777" w:rsidR="006049F3" w:rsidRPr="003126B2" w:rsidRDefault="006049F3" w:rsidP="00CC76EE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8192" w:type="dxa"/>
            <w:gridSpan w:val="4"/>
            <w:vAlign w:val="bottom"/>
          </w:tcPr>
          <w:p w14:paraId="741E3AF8" w14:textId="77777777" w:rsidR="002F3CDD" w:rsidRDefault="00230180" w:rsidP="00CC76EE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Guest teacher</w:t>
            </w:r>
          </w:p>
          <w:p w14:paraId="46C931BB" w14:textId="77777777" w:rsidR="002F3CDD" w:rsidRPr="0070617C" w:rsidRDefault="00306341" w:rsidP="00CC76EE">
            <w:pPr>
              <w:pStyle w:val="BulletedList"/>
              <w:numPr>
                <w:ilvl w:val="0"/>
                <w:numId w:val="1"/>
              </w:numPr>
            </w:pPr>
            <w:r>
              <w:t>Monitoring students’ pronunciation</w:t>
            </w:r>
          </w:p>
          <w:p w14:paraId="2F85B3AB" w14:textId="77777777" w:rsidR="002F3CDD" w:rsidRDefault="00306341" w:rsidP="00CC76EE">
            <w:pPr>
              <w:pStyle w:val="BulletedList"/>
              <w:numPr>
                <w:ilvl w:val="0"/>
                <w:numId w:val="1"/>
              </w:numPr>
            </w:pPr>
            <w:r>
              <w:t xml:space="preserve">Guiding students’ oral performances. </w:t>
            </w:r>
          </w:p>
          <w:p w14:paraId="374A6DB4" w14:textId="77777777" w:rsidR="006049F3" w:rsidRDefault="00306341" w:rsidP="00CC76EE">
            <w:pPr>
              <w:pStyle w:val="BulletedList"/>
              <w:numPr>
                <w:ilvl w:val="0"/>
                <w:numId w:val="1"/>
              </w:numPr>
            </w:pPr>
            <w:r>
              <w:t>Guiding students’ written performances.</w:t>
            </w:r>
          </w:p>
        </w:tc>
      </w:tr>
      <w:tr w:rsidR="006049F3" w14:paraId="12DA9894" w14:textId="77777777" w:rsidTr="00CC76EE">
        <w:trPr>
          <w:trHeight w:val="529"/>
        </w:trPr>
        <w:tc>
          <w:tcPr>
            <w:tcW w:w="1384" w:type="dxa"/>
            <w:vAlign w:val="bottom"/>
          </w:tcPr>
          <w:p w14:paraId="11631E20" w14:textId="77777777" w:rsidR="006049F3" w:rsidRPr="003126B2" w:rsidRDefault="006049F3" w:rsidP="00CC76EE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460" w:type="dxa"/>
            <w:vAlign w:val="bottom"/>
          </w:tcPr>
          <w:p w14:paraId="22876C4C" w14:textId="77777777" w:rsidR="006049F3" w:rsidRPr="0070617C" w:rsidRDefault="009901CD" w:rsidP="00CC76EE">
            <w:r>
              <w:t>December 2010</w:t>
            </w:r>
          </w:p>
        </w:tc>
        <w:tc>
          <w:tcPr>
            <w:tcW w:w="3474" w:type="dxa"/>
            <w:gridSpan w:val="2"/>
            <w:vAlign w:val="bottom"/>
          </w:tcPr>
          <w:p w14:paraId="40525BB4" w14:textId="77777777" w:rsidR="006049F3" w:rsidRPr="0070617C" w:rsidRDefault="009901CD" w:rsidP="00CC76EE">
            <w:r>
              <w:t>Hillel School</w:t>
            </w:r>
            <w:r w:rsidR="006E64FA">
              <w:t xml:space="preserve"> (primary)</w:t>
            </w:r>
          </w:p>
        </w:tc>
        <w:tc>
          <w:tcPr>
            <w:tcW w:w="2258" w:type="dxa"/>
            <w:vAlign w:val="bottom"/>
          </w:tcPr>
          <w:p w14:paraId="3294D5CB" w14:textId="77777777" w:rsidR="006049F3" w:rsidRPr="0070617C" w:rsidRDefault="009901CD" w:rsidP="00CC76EE">
            <w:r>
              <w:t>Buenos Aires</w:t>
            </w:r>
          </w:p>
        </w:tc>
      </w:tr>
      <w:tr w:rsidR="006049F3" w14:paraId="515F765E" w14:textId="77777777" w:rsidTr="00A17B53">
        <w:trPr>
          <w:trHeight w:val="739"/>
        </w:trPr>
        <w:tc>
          <w:tcPr>
            <w:tcW w:w="1384" w:type="dxa"/>
            <w:vAlign w:val="bottom"/>
          </w:tcPr>
          <w:p w14:paraId="671C1259" w14:textId="77777777" w:rsidR="006049F3" w:rsidRPr="003126B2" w:rsidRDefault="006049F3" w:rsidP="00CC76EE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8192" w:type="dxa"/>
            <w:gridSpan w:val="4"/>
            <w:vAlign w:val="bottom"/>
          </w:tcPr>
          <w:p w14:paraId="3AF8BD18" w14:textId="77777777" w:rsidR="002F3CDD" w:rsidRDefault="009901CD" w:rsidP="00CC76EE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Language Teacher</w:t>
            </w:r>
          </w:p>
          <w:p w14:paraId="541F5728" w14:textId="099F8BE3" w:rsidR="006049F3" w:rsidRDefault="006E64FA" w:rsidP="00A17B53">
            <w:pPr>
              <w:pStyle w:val="BulletedList"/>
              <w:numPr>
                <w:ilvl w:val="0"/>
                <w:numId w:val="1"/>
              </w:numPr>
            </w:pPr>
            <w:r>
              <w:t>Teaching Hebrew as a second language</w:t>
            </w:r>
          </w:p>
        </w:tc>
      </w:tr>
      <w:tr w:rsidR="00B7604F" w14:paraId="24FFFC37" w14:textId="77777777" w:rsidTr="00CC76EE">
        <w:trPr>
          <w:trHeight w:val="462"/>
        </w:trPr>
        <w:tc>
          <w:tcPr>
            <w:tcW w:w="1384" w:type="dxa"/>
            <w:vAlign w:val="bottom"/>
          </w:tcPr>
          <w:p w14:paraId="564CD002" w14:textId="77777777" w:rsidR="00B7604F" w:rsidRPr="003126B2" w:rsidRDefault="00B7604F" w:rsidP="00CC76EE">
            <w:pPr>
              <w:pStyle w:val="Heading1"/>
              <w:jc w:val="left"/>
            </w:pPr>
            <w:r w:rsidRPr="003126B2">
              <w:t>Education</w:t>
            </w:r>
          </w:p>
        </w:tc>
        <w:tc>
          <w:tcPr>
            <w:tcW w:w="2460" w:type="dxa"/>
            <w:vAlign w:val="bottom"/>
          </w:tcPr>
          <w:p w14:paraId="5BD4D117" w14:textId="77777777" w:rsidR="00B7604F" w:rsidRPr="0070617C" w:rsidRDefault="005D63F4" w:rsidP="00CC76EE">
            <w:r>
              <w:t>2011 - currently</w:t>
            </w:r>
          </w:p>
        </w:tc>
        <w:tc>
          <w:tcPr>
            <w:tcW w:w="3474" w:type="dxa"/>
            <w:gridSpan w:val="2"/>
            <w:vAlign w:val="bottom"/>
          </w:tcPr>
          <w:p w14:paraId="0E663C92" w14:textId="77777777" w:rsidR="00B7604F" w:rsidRPr="0070617C" w:rsidRDefault="00FE56C9" w:rsidP="00CC76EE">
            <w:proofErr w:type="spellStart"/>
            <w:r>
              <w:t>Joaquín</w:t>
            </w:r>
            <w:proofErr w:type="spellEnd"/>
            <w:r>
              <w:t xml:space="preserve"> V. González</w:t>
            </w:r>
          </w:p>
        </w:tc>
        <w:tc>
          <w:tcPr>
            <w:tcW w:w="2258" w:type="dxa"/>
            <w:vAlign w:val="bottom"/>
          </w:tcPr>
          <w:p w14:paraId="032E5F05" w14:textId="77777777" w:rsidR="00B7604F" w:rsidRPr="00ED7C6A" w:rsidRDefault="00FE56C9" w:rsidP="00CC76EE">
            <w:r>
              <w:t>Buenos Aires</w:t>
            </w:r>
          </w:p>
        </w:tc>
      </w:tr>
      <w:tr w:rsidR="00B7604F" w14:paraId="2A308C05" w14:textId="77777777" w:rsidTr="00CC76EE">
        <w:trPr>
          <w:trHeight w:val="568"/>
        </w:trPr>
        <w:tc>
          <w:tcPr>
            <w:tcW w:w="1384" w:type="dxa"/>
            <w:vAlign w:val="bottom"/>
          </w:tcPr>
          <w:p w14:paraId="0B7B82B5" w14:textId="77777777" w:rsidR="00B7604F" w:rsidRPr="003126B2" w:rsidRDefault="003E7E74" w:rsidP="00CC76EE">
            <w:pPr>
              <w:pStyle w:val="Heading1"/>
            </w:pPr>
            <w:r>
              <w:t>Personal Data</w:t>
            </w:r>
          </w:p>
        </w:tc>
        <w:tc>
          <w:tcPr>
            <w:tcW w:w="8192" w:type="dxa"/>
            <w:gridSpan w:val="4"/>
            <w:vAlign w:val="bottom"/>
          </w:tcPr>
          <w:p w14:paraId="1C521121" w14:textId="77777777" w:rsidR="00B7604F" w:rsidRPr="0070617C" w:rsidRDefault="00226921" w:rsidP="00CC76EE">
            <w:pPr>
              <w:pStyle w:val="Heading2"/>
            </w:pPr>
            <w:r>
              <w:t>Honors and Awards</w:t>
            </w:r>
          </w:p>
          <w:p w14:paraId="1367DB62" w14:textId="77777777" w:rsidR="00B7604F" w:rsidRDefault="00E45E87" w:rsidP="00CC76EE">
            <w:pPr>
              <w:pStyle w:val="BulletedList"/>
              <w:numPr>
                <w:ilvl w:val="0"/>
                <w:numId w:val="1"/>
              </w:numPr>
            </w:pPr>
            <w:r>
              <w:t>First Certificate of English</w:t>
            </w:r>
            <w:r w:rsidR="002A077A">
              <w:t xml:space="preserve"> </w:t>
            </w:r>
            <w:r w:rsidR="00150917">
              <w:t>- G</w:t>
            </w:r>
            <w:r w:rsidR="002A077A">
              <w:t xml:space="preserve">rade A - </w:t>
            </w:r>
            <w:r w:rsidR="00150917">
              <w:t>2009</w:t>
            </w:r>
          </w:p>
          <w:p w14:paraId="12580184" w14:textId="77777777" w:rsidR="002A077A" w:rsidRDefault="002A077A" w:rsidP="00CC76EE">
            <w:pPr>
              <w:pStyle w:val="ListParagraph"/>
              <w:numPr>
                <w:ilvl w:val="0"/>
                <w:numId w:val="1"/>
              </w:numPr>
            </w:pPr>
            <w:r>
              <w:t>Shared Convention Certificate  - 2012</w:t>
            </w:r>
          </w:p>
          <w:p w14:paraId="2280CA3D" w14:textId="5CE3E148" w:rsidR="00A17B53" w:rsidRDefault="00A17B53" w:rsidP="00CC76EE">
            <w:pPr>
              <w:pStyle w:val="ListParagraph"/>
              <w:numPr>
                <w:ilvl w:val="0"/>
                <w:numId w:val="1"/>
              </w:numPr>
            </w:pPr>
            <w:r>
              <w:t xml:space="preserve">Teacher’s certificate of Jewish studies issued by </w:t>
            </w:r>
            <w:proofErr w:type="spellStart"/>
            <w:r>
              <w:t>Chochmas</w:t>
            </w:r>
            <w:proofErr w:type="spellEnd"/>
            <w:r>
              <w:t xml:space="preserve"> Lev      Israel/US</w:t>
            </w:r>
          </w:p>
          <w:p w14:paraId="553EE04C" w14:textId="77777777" w:rsidR="003E7E74" w:rsidRDefault="002A077A" w:rsidP="00CC76EE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Chidon</w:t>
            </w:r>
            <w:proofErr w:type="spellEnd"/>
            <w:r w:rsidR="00150917">
              <w:t xml:space="preserve"> </w:t>
            </w:r>
            <w:proofErr w:type="spellStart"/>
            <w:r>
              <w:t>Tanach</w:t>
            </w:r>
            <w:proofErr w:type="spellEnd"/>
            <w:r>
              <w:t xml:space="preserve"> Award –</w:t>
            </w:r>
            <w:r w:rsidR="00150917">
              <w:t xml:space="preserve"> Issued by </w:t>
            </w:r>
            <w:proofErr w:type="spellStart"/>
            <w:r w:rsidR="00150917">
              <w:t>Amia</w:t>
            </w:r>
            <w:proofErr w:type="spellEnd"/>
            <w:r w:rsidR="00150917">
              <w:t xml:space="preserve"> 2007</w:t>
            </w:r>
            <w:r>
              <w:t xml:space="preserve"> </w:t>
            </w:r>
          </w:p>
          <w:p w14:paraId="682F980D" w14:textId="77777777" w:rsidR="00B45B02" w:rsidRDefault="00B45B02" w:rsidP="00CC76EE">
            <w:pPr>
              <w:pStyle w:val="ListParagraph"/>
              <w:ind w:left="245"/>
            </w:pPr>
          </w:p>
          <w:p w14:paraId="04E91FC4" w14:textId="77777777" w:rsidR="00226921" w:rsidRDefault="00226921" w:rsidP="00CC76EE">
            <w:pPr>
              <w:pStyle w:val="ListParagraph"/>
              <w:numPr>
                <w:ilvl w:val="0"/>
                <w:numId w:val="1"/>
              </w:numPr>
            </w:pPr>
            <w:r>
              <w:t xml:space="preserve">Date of Birth:  </w:t>
            </w:r>
            <w:r w:rsidR="005252AB">
              <w:t>April, 27</w:t>
            </w:r>
            <w:r w:rsidR="005252AB" w:rsidRPr="005252AB">
              <w:rPr>
                <w:vertAlign w:val="superscript"/>
              </w:rPr>
              <w:t>th</w:t>
            </w:r>
            <w:r w:rsidR="005252AB">
              <w:t xml:space="preserve"> 1992</w:t>
            </w:r>
          </w:p>
          <w:p w14:paraId="7E744B09" w14:textId="77777777" w:rsidR="00226921" w:rsidRDefault="00226921" w:rsidP="00CC76EE">
            <w:pPr>
              <w:pStyle w:val="ListParagraph"/>
              <w:numPr>
                <w:ilvl w:val="0"/>
                <w:numId w:val="1"/>
              </w:numPr>
            </w:pPr>
            <w:r>
              <w:t xml:space="preserve">Place of Birth: Buenos Aires, Argentina  </w:t>
            </w:r>
          </w:p>
          <w:p w14:paraId="4E6F983F" w14:textId="1D911BD8" w:rsidR="00CC76EE" w:rsidRPr="002A077A" w:rsidRDefault="00226921" w:rsidP="00EC4324">
            <w:pPr>
              <w:pStyle w:val="ListParagraph"/>
              <w:numPr>
                <w:ilvl w:val="0"/>
                <w:numId w:val="1"/>
              </w:numPr>
            </w:pPr>
            <w:r>
              <w:t>Marital Status: Married</w:t>
            </w:r>
            <w:r w:rsidR="006E2CF1">
              <w:t xml:space="preserve">. </w:t>
            </w:r>
            <w:r w:rsidR="00EC4324">
              <w:t xml:space="preserve">Two </w:t>
            </w:r>
            <w:r w:rsidR="006E2CF1">
              <w:t>daughter</w:t>
            </w:r>
            <w:r w:rsidR="00EC4324">
              <w:t>s</w:t>
            </w:r>
            <w:r w:rsidR="006E2CF1">
              <w:t xml:space="preserve">. </w:t>
            </w:r>
          </w:p>
        </w:tc>
      </w:tr>
      <w:tr w:rsidR="00971E9D" w:rsidRPr="007A5F3F" w14:paraId="1F85F261" w14:textId="77777777" w:rsidTr="00CC76EE">
        <w:tc>
          <w:tcPr>
            <w:tcW w:w="1384" w:type="dxa"/>
            <w:vAlign w:val="bottom"/>
          </w:tcPr>
          <w:p w14:paraId="23785B35" w14:textId="77777777" w:rsidR="00971E9D" w:rsidRPr="003126B2" w:rsidRDefault="00A47E55" w:rsidP="00CC76EE">
            <w:pPr>
              <w:pStyle w:val="Heading1"/>
              <w:jc w:val="left"/>
            </w:pPr>
            <w:r>
              <w:t>Reference</w:t>
            </w:r>
          </w:p>
        </w:tc>
        <w:tc>
          <w:tcPr>
            <w:tcW w:w="8192" w:type="dxa"/>
            <w:gridSpan w:val="4"/>
            <w:vAlign w:val="bottom"/>
          </w:tcPr>
          <w:p w14:paraId="5B4FCD5B" w14:textId="77777777" w:rsidR="00971E9D" w:rsidRPr="0070617C" w:rsidRDefault="00C8736B" w:rsidP="00CC76EE">
            <w:r>
              <w:t>References are available on request.</w:t>
            </w:r>
          </w:p>
        </w:tc>
      </w:tr>
    </w:tbl>
    <w:p w14:paraId="70B0304D" w14:textId="77777777" w:rsidR="002F3CDD" w:rsidRDefault="002F3CDD" w:rsidP="00AB451F">
      <w:bookmarkStart w:id="0" w:name="_GoBack"/>
      <w:bookmarkEnd w:id="0"/>
    </w:p>
    <w:sectPr w:rsidR="002F3CDD" w:rsidSect="00A17B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AB094" w14:textId="77777777" w:rsidR="0030654C" w:rsidRDefault="0030654C" w:rsidP="006E2CF1">
      <w:pPr>
        <w:spacing w:after="0"/>
      </w:pPr>
      <w:r>
        <w:separator/>
      </w:r>
    </w:p>
  </w:endnote>
  <w:endnote w:type="continuationSeparator" w:id="0">
    <w:p w14:paraId="73BE817D" w14:textId="77777777" w:rsidR="0030654C" w:rsidRDefault="0030654C" w:rsidP="006E2C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9CBE5" w14:textId="77777777" w:rsidR="0030654C" w:rsidRDefault="0030654C" w:rsidP="006E2CF1">
      <w:pPr>
        <w:spacing w:after="0"/>
      </w:pPr>
      <w:r>
        <w:separator/>
      </w:r>
    </w:p>
  </w:footnote>
  <w:footnote w:type="continuationSeparator" w:id="0">
    <w:p w14:paraId="7C272EFB" w14:textId="77777777" w:rsidR="0030654C" w:rsidRDefault="0030654C" w:rsidP="006E2C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0CC4DF3"/>
    <w:multiLevelType w:val="hybridMultilevel"/>
    <w:tmpl w:val="638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933E27CA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46"/>
    <w:rsid w:val="00011BCF"/>
    <w:rsid w:val="000A5E4B"/>
    <w:rsid w:val="000E008D"/>
    <w:rsid w:val="001014A0"/>
    <w:rsid w:val="0012280E"/>
    <w:rsid w:val="00150917"/>
    <w:rsid w:val="00173447"/>
    <w:rsid w:val="002045A9"/>
    <w:rsid w:val="00226921"/>
    <w:rsid w:val="00230180"/>
    <w:rsid w:val="00274216"/>
    <w:rsid w:val="002802E5"/>
    <w:rsid w:val="002A077A"/>
    <w:rsid w:val="002B0060"/>
    <w:rsid w:val="002F3CDD"/>
    <w:rsid w:val="00306341"/>
    <w:rsid w:val="0030654C"/>
    <w:rsid w:val="003065AD"/>
    <w:rsid w:val="0032146F"/>
    <w:rsid w:val="00355FE3"/>
    <w:rsid w:val="00365AEA"/>
    <w:rsid w:val="003E7E74"/>
    <w:rsid w:val="004467E5"/>
    <w:rsid w:val="004A5848"/>
    <w:rsid w:val="005252AB"/>
    <w:rsid w:val="00536728"/>
    <w:rsid w:val="00542896"/>
    <w:rsid w:val="00554BBD"/>
    <w:rsid w:val="00583C47"/>
    <w:rsid w:val="005C084A"/>
    <w:rsid w:val="005D198C"/>
    <w:rsid w:val="005D63F4"/>
    <w:rsid w:val="006049F3"/>
    <w:rsid w:val="00616F42"/>
    <w:rsid w:val="0068446B"/>
    <w:rsid w:val="006E2CF1"/>
    <w:rsid w:val="006E64FA"/>
    <w:rsid w:val="00727993"/>
    <w:rsid w:val="00784825"/>
    <w:rsid w:val="007C4DB0"/>
    <w:rsid w:val="007C7FA3"/>
    <w:rsid w:val="00810637"/>
    <w:rsid w:val="00856E17"/>
    <w:rsid w:val="00892B94"/>
    <w:rsid w:val="00971E9D"/>
    <w:rsid w:val="009901CD"/>
    <w:rsid w:val="009B535D"/>
    <w:rsid w:val="00A13FBD"/>
    <w:rsid w:val="00A17B53"/>
    <w:rsid w:val="00A47E55"/>
    <w:rsid w:val="00A91924"/>
    <w:rsid w:val="00AB451F"/>
    <w:rsid w:val="00AB593B"/>
    <w:rsid w:val="00AD63E4"/>
    <w:rsid w:val="00B30074"/>
    <w:rsid w:val="00B45B02"/>
    <w:rsid w:val="00B5218C"/>
    <w:rsid w:val="00B7604F"/>
    <w:rsid w:val="00BB2FAB"/>
    <w:rsid w:val="00C13E43"/>
    <w:rsid w:val="00C231CA"/>
    <w:rsid w:val="00C24B46"/>
    <w:rsid w:val="00C5369F"/>
    <w:rsid w:val="00C60FC3"/>
    <w:rsid w:val="00C8736B"/>
    <w:rsid w:val="00C9328A"/>
    <w:rsid w:val="00C9398F"/>
    <w:rsid w:val="00CB0299"/>
    <w:rsid w:val="00CC76EE"/>
    <w:rsid w:val="00CD0DB1"/>
    <w:rsid w:val="00D55956"/>
    <w:rsid w:val="00D73271"/>
    <w:rsid w:val="00E02805"/>
    <w:rsid w:val="00E45E87"/>
    <w:rsid w:val="00E76648"/>
    <w:rsid w:val="00E80119"/>
    <w:rsid w:val="00E86DD2"/>
    <w:rsid w:val="00E87282"/>
    <w:rsid w:val="00EC4324"/>
    <w:rsid w:val="00ED7C6A"/>
    <w:rsid w:val="00F30994"/>
    <w:rsid w:val="00F443DF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422C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E028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028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02805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28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2805"/>
    <w:rPr>
      <w:rFonts w:asciiTheme="minorHAnsi" w:hAnsiTheme="minorHAnsi"/>
      <w:b/>
      <w:bCs/>
    </w:rPr>
  </w:style>
  <w:style w:type="paragraph" w:styleId="ListParagraph">
    <w:name w:val="List Paragraph"/>
    <w:basedOn w:val="Normal"/>
    <w:uiPriority w:val="34"/>
    <w:unhideWhenUsed/>
    <w:qFormat/>
    <w:rsid w:val="002A077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E2CF1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E2CF1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nhideWhenUsed/>
    <w:rsid w:val="006E2CF1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E2CF1"/>
    <w:rPr>
      <w:rFonts w:asciiTheme="minorHAnsi" w:hAnsiTheme="minorHAnsi"/>
      <w:sz w:val="22"/>
    </w:rPr>
  </w:style>
  <w:style w:type="character" w:styleId="Hyperlink">
    <w:name w:val="Hyperlink"/>
    <w:basedOn w:val="DefaultParagraphFont"/>
    <w:unhideWhenUsed/>
    <w:rsid w:val="00CD0D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D0D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%20Harari\AppData\Roaming\Microsoft\Templates\Chronological%20resume%20-%20CV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C:\Users\Familia Harari\AppData\Roaming\Microsoft\Templates\Chronological resume - CV (Modern design).dotx</Template>
  <TotalTime>101</TotalTime>
  <Pages>1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Mijal Harari</dc:creator>
  <cp:keywords/>
  <cp:lastModifiedBy>Microsoft Office User</cp:lastModifiedBy>
  <cp:revision>11</cp:revision>
  <dcterms:created xsi:type="dcterms:W3CDTF">2015-02-04T13:02:00Z</dcterms:created>
  <dcterms:modified xsi:type="dcterms:W3CDTF">2017-06-19T18:38:00Z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